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0EE" w:rsidRDefault="004460EE">
      <w:pPr>
        <w:spacing w:after="163" w:line="259" w:lineRule="auto"/>
        <w:ind w:left="0" w:firstLine="0"/>
      </w:pPr>
    </w:p>
    <w:p w:rsidR="004460EE" w:rsidRDefault="00B83681">
      <w:pPr>
        <w:spacing w:after="13" w:line="259" w:lineRule="auto"/>
        <w:ind w:left="-90" w:right="-97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84D21" wp14:editId="14A3BF49">
                <wp:simplePos x="0" y="0"/>
                <wp:positionH relativeFrom="column">
                  <wp:posOffset>4200885</wp:posOffset>
                </wp:positionH>
                <wp:positionV relativeFrom="paragraph">
                  <wp:posOffset>6378544</wp:posOffset>
                </wp:positionV>
                <wp:extent cx="649451" cy="170672"/>
                <wp:effectExtent l="0" t="0" r="0" b="0"/>
                <wp:wrapNone/>
                <wp:docPr id="1131232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51" cy="1706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3681" w:rsidRDefault="00B83681" w:rsidP="00B8368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$62,640.00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84D21" id="Rectangle 1" o:spid="_x0000_s1026" style="position:absolute;left:0;text-align:left;margin-left:330.8pt;margin-top:502.25pt;width:51.1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" filled="f" stroked="f">
                <v:textbox inset="0,0,0,0">
                  <w:txbxContent>
                    <w:p w:rsidR="00B83681" w:rsidRDefault="00B83681" w:rsidP="00B83681">
                      <w:pPr>
                        <w:spacing w:after="160" w:line="259" w:lineRule="auto"/>
                        <w:ind w:left="0" w:firstLine="0"/>
                      </w:pPr>
                      <w:r>
                        <w:t>$62,640.00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>
                <wp:extent cx="6457680" cy="6848781"/>
                <wp:effectExtent l="12700" t="0" r="0" b="0"/>
                <wp:docPr id="1477" name="Group 1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680" cy="6848781"/>
                          <a:chOff x="0" y="0"/>
                          <a:chExt cx="6457680" cy="684878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84138" y="0"/>
                                </a:move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lnTo>
                                  <a:pt x="0" y="84074"/>
                                </a:ln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3362071"/>
                            <a:ext cx="27051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00" h="504825">
                                <a:moveTo>
                                  <a:pt x="0" y="84074"/>
                                </a:moveTo>
                                <a:cubicBezTo>
                                  <a:pt x="0" y="37592"/>
                                  <a:pt x="37668" y="0"/>
                                  <a:pt x="84138" y="0"/>
                                </a:cubicBezTo>
                                <a:lnTo>
                                  <a:pt x="2620899" y="0"/>
                                </a:lnTo>
                                <a:cubicBezTo>
                                  <a:pt x="2667381" y="0"/>
                                  <a:pt x="2705100" y="37592"/>
                                  <a:pt x="2705100" y="84074"/>
                                </a:cubicBezTo>
                                <a:lnTo>
                                  <a:pt x="2705100" y="420624"/>
                                </a:lnTo>
                                <a:cubicBezTo>
                                  <a:pt x="2705100" y="467106"/>
                                  <a:pt x="2667381" y="504825"/>
                                  <a:pt x="2620899" y="504825"/>
                                </a:cubicBezTo>
                                <a:lnTo>
                                  <a:pt x="84138" y="504825"/>
                                </a:lnTo>
                                <a:cubicBezTo>
                                  <a:pt x="37668" y="504825"/>
                                  <a:pt x="0" y="467106"/>
                                  <a:pt x="0" y="4206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05100" y="6248527"/>
                            <a:ext cx="2057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68326" y="0"/>
                                </a:move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lnTo>
                                  <a:pt x="0" y="68326"/>
                                </a:ln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04947" y="6248248"/>
                            <a:ext cx="224382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409575">
                                <a:moveTo>
                                  <a:pt x="0" y="68326"/>
                                </a:moveTo>
                                <a:cubicBezTo>
                                  <a:pt x="0" y="30607"/>
                                  <a:pt x="30607" y="0"/>
                                  <a:pt x="68326" y="0"/>
                                </a:cubicBezTo>
                                <a:lnTo>
                                  <a:pt x="1989074" y="0"/>
                                </a:lnTo>
                                <a:cubicBezTo>
                                  <a:pt x="2026793" y="0"/>
                                  <a:pt x="2057400" y="30607"/>
                                  <a:pt x="2057400" y="68326"/>
                                </a:cubicBezTo>
                                <a:lnTo>
                                  <a:pt x="2057400" y="341376"/>
                                </a:lnTo>
                                <a:cubicBezTo>
                                  <a:pt x="2057400" y="378968"/>
                                  <a:pt x="2026793" y="409575"/>
                                  <a:pt x="1989074" y="409575"/>
                                </a:cubicBezTo>
                                <a:lnTo>
                                  <a:pt x="68326" y="409575"/>
                                </a:lnTo>
                                <a:cubicBezTo>
                                  <a:pt x="30607" y="409575"/>
                                  <a:pt x="0" y="378968"/>
                                  <a:pt x="0" y="34137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62304" y="11325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040376" y="11325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455" y="1441576"/>
                            <a:ext cx="221816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25041" y="144157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455" y="1726946"/>
                            <a:ext cx="3414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Please retain this document for your records.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24201" y="17269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455" y="1897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455" y="20683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455" y="2239391"/>
                            <a:ext cx="1717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48613" y="2239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455" y="2410079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651" y="2410079"/>
                            <a:ext cx="3278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oan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8539" y="2410079"/>
                            <a:ext cx="4359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76148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71804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293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865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43785" y="2410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12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58439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15639" y="2410079"/>
                            <a:ext cx="815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330192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60672" y="2410079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97704" y="24100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57455" y="258076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70571" y="2580767"/>
                            <a:ext cx="9314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Main 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71804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293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865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43785" y="25807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012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58439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01592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65826" y="25807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455" y="2749931"/>
                            <a:ext cx="2085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Philadelphia, PA 12345 USA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25981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865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43785" y="27499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012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58439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30548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0024" y="27499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455" y="2920619"/>
                            <a:ext cx="677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(123)444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7944" y="292061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10616" y="2920619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92556" y="29206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455" y="30913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7455" y="32619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455" y="3432683"/>
                            <a:ext cx="23956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Problem Description/Diagnosis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59153" y="3432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455" y="3603371"/>
                            <a:ext cx="33811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7C57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Airbags Deployed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98293" y="3603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455" y="3774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455" y="3944747"/>
                            <a:ext cx="14998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Confirmed by Tech: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85164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17168" y="3944747"/>
                            <a:ext cx="2549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08049" y="39447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7455" y="4115435"/>
                            <a:ext cx="1500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Cosmetic 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185164" y="4115435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223264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55506" y="4115067"/>
                            <a:ext cx="3104920" cy="190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B836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Totaled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20341" y="41154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455" y="4286123"/>
                            <a:ext cx="8805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18820" y="42861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50740" y="4285740"/>
                            <a:ext cx="1954207" cy="16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B836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Vehicle Value Payout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05911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88686" y="428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455" y="44555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455" y="4626229"/>
                            <a:ext cx="10235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Employee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7024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57504" y="4626229"/>
                            <a:ext cx="7546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98706540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24813" y="46262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7455" y="47969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7455" y="4967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455" y="5138293"/>
                            <a:ext cx="1220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Repair 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73328" y="5214874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455" y="528955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7455" y="5354701"/>
                            <a:ext cx="1034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Item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3464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71804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9385" y="5354701"/>
                            <a:ext cx="884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93849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43785" y="53547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012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584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15639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73220" y="5354701"/>
                            <a:ext cx="338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26204" y="5354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7455" y="55253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455" y="5696077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321098765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94436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71804" y="56960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29385" y="5696077"/>
                            <a:ext cx="24491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B836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Vehicle 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70631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715639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72984" y="5695824"/>
                            <a:ext cx="649488" cy="17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$</w:t>
                              </w:r>
                              <w:r w:rsidR="00B83681">
                                <w:t>62,640</w:t>
                              </w:r>
                              <w:r w:rsidR="007C573E">
                                <w:t>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33468" y="56960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7455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146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71804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78381" y="5866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95601" y="5866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7455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146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71804" y="60374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65603" y="603745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455" y="62081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745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146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71804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293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8865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43785" y="637882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01239" y="6378829"/>
                            <a:ext cx="183101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Total (Tax not included)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79316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670044" y="63788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455" y="6549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27605" y="6797168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0"/>
                            <a:ext cx="1095375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1247648" y="423672"/>
                            <a:ext cx="64753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47648" y="726948"/>
                            <a:ext cx="937331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>Repairs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53641" y="726948"/>
                            <a:ext cx="9004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Dotum" w:eastAsia="Dotum" w:hAnsi="Dotum" w:cs="Dotum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468874" y="237998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610606" y="237998"/>
                            <a:ext cx="1675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735574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807202" y="237998"/>
                            <a:ext cx="353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73902" y="23799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44007" y="2379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823966" y="408686"/>
                            <a:ext cx="426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13:42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44007" y="408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94300" y="579374"/>
                            <a:ext cx="12633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Store ID: 157890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44007" y="5793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26660" y="750062"/>
                            <a:ext cx="7145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Tel: (222)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564886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606034" y="750062"/>
                            <a:ext cx="2828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819394" y="750062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862066" y="750062"/>
                            <a:ext cx="3761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144007" y="750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57150" y="220002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7150" y="3362071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7150" y="5114036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E4B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193675" y="0"/>
                                </a:move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lnTo>
                                  <a:pt x="0" y="193675"/>
                                </a:ln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381250" y="76200"/>
                            <a:ext cx="238125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162050">
                                <a:moveTo>
                                  <a:pt x="0" y="193675"/>
                                </a:moveTo>
                                <a:cubicBezTo>
                                  <a:pt x="0" y="86741"/>
                                  <a:pt x="86741" y="0"/>
                                  <a:pt x="193675" y="0"/>
                                </a:cubicBezTo>
                                <a:lnTo>
                                  <a:pt x="2187575" y="0"/>
                                </a:lnTo>
                                <a:cubicBezTo>
                                  <a:pt x="2294509" y="0"/>
                                  <a:pt x="2381250" y="86741"/>
                                  <a:pt x="2381250" y="193675"/>
                                </a:cubicBezTo>
                                <a:lnTo>
                                  <a:pt x="2381250" y="968375"/>
                                </a:lnTo>
                                <a:cubicBezTo>
                                  <a:pt x="2381250" y="1075309"/>
                                  <a:pt x="2294509" y="1162050"/>
                                  <a:pt x="2187575" y="1162050"/>
                                </a:cubicBezTo>
                                <a:lnTo>
                                  <a:pt x="193675" y="1162050"/>
                                </a:lnTo>
                                <a:cubicBezTo>
                                  <a:pt x="86741" y="1162050"/>
                                  <a:pt x="0" y="1075309"/>
                                  <a:pt x="0" y="968375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578481" y="199502"/>
                            <a:ext cx="6416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Please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61843" y="199502"/>
                            <a:ext cx="205195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ensure your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769235" y="383905"/>
                            <a:ext cx="80554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includes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75787" y="383905"/>
                            <a:ext cx="32928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24199" y="383905"/>
                            <a:ext cx="99929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highlighted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75912" y="3839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558669" y="568310"/>
                            <a:ext cx="27465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information. If this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653411" y="752714"/>
                            <a:ext cx="24968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is not visible, the 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62199" y="937118"/>
                            <a:ext cx="188972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may not be accepted.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282948" y="9371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60E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7" o:spid="_x0000_s1027" style="width:508.5pt;height:539.25pt;mso-position-horizontal-relative:char;mso-position-vertical-relative:line" coordsize="64576,6848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">
                <v:shape id="Shape 16" o:spid="_x0000_s1028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" path="m84138,l2620899,v46482,,84201,37592,84201,84074l2705100,420624v,46482,-37719,84201,-84201,84201l84138,504825c37668,504825,,467106,,420624l,84074c,37592,37668,,84138,xe" fillcolor="yellow" stroked="f" strokeweight="0">
                  <v:stroke miterlimit="83231f" joinstyle="miter"/>
                  <v:path arrowok="t" textboxrect="0,0,2705100,504825"/>
                </v:shape>
                <v:shape id="Shape 17" o:spid="_x0000_s1029" style="position:absolute;top:33620;width:27051;height:5048;visibility:visible;mso-wrap-style:square;v-text-anchor:top" coordsize="2705100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" path="m,84074c,37592,37668,,84138,l2620899,v46482,,84201,37592,84201,84074l2705100,420624v,46482,-37719,84201,-84201,84201l84138,504825c37668,504825,,467106,,420624l,84074xe" filled="f" strokecolor="red" strokeweight="2pt">
                  <v:path arrowok="t" textboxrect="0,0,2705100,504825"/>
                </v:shape>
                <v:shape id="Shape 18" o:spid="_x0000_s1030" style="position:absolute;left:27051;top:62485;width:20574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" path="m68326,l1989074,v37719,,68326,30607,68326,68326l2057400,341376v,37592,-30607,68199,-68326,68199l68326,409575c30607,409575,,378968,,341376l,68326c,30607,30607,,68326,xe" fillcolor="yellow" stroked="f" strokeweight="0">
                  <v:path arrowok="t" textboxrect="0,0,2057400,409575"/>
                </v:shape>
                <v:shape id="Shape 19" o:spid="_x0000_s1031" style="position:absolute;left:27049;top:62482;width:22438;height:4096;visibility:visible;mso-wrap-style:square;v-text-anchor:top" coordsize="20574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" path="m,68326c,30607,30607,,68326,l1989074,v37719,,68326,30607,68326,68326l2057400,341376v,37592,-30607,68199,-68326,68199l68326,409575c30607,409575,,378968,,341376l,68326xe" filled="f" strokecolor="red" strokeweight="2pt">
                  <v:path arrowok="t" textboxrect="0,0,2057400,409575"/>
                </v:shape>
                <v:rect id="Rectangle 20" o:spid="_x0000_s1032" style="position:absolute;left:11623;top:11325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50403;top:11325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574;top:14415;width:22182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23" o:spid="_x0000_s1035" style="position:absolute;left:17250;top:14415;width:765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574;top:17269;width:34144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Please retain this document for your records.</w:t>
                        </w:r>
                      </w:p>
                    </w:txbxContent>
                  </v:textbox>
                </v:rect>
                <v:rect id="Rectangle 25" o:spid="_x0000_s1037" style="position:absolute;left:26242;top:172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574;top:189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74;top:2068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left:574;top:22393;width:1717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Customer Information</w:t>
                        </w:r>
                      </w:p>
                    </w:txbxContent>
                  </v:textbox>
                </v:rect>
                <v:rect id="Rectangle 29" o:spid="_x0000_s1041" style="position:absolute;left:13486;top:223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574;top:24100;width:59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J</w:t>
                        </w:r>
                      </w:p>
                    </w:txbxContent>
                  </v:textbox>
                </v:rect>
                <v:rect id="Rectangle 31" o:spid="_x0000_s1043" style="position:absolute;left:1016;top:24100;width:327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oan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4" style="position:absolute;left:3485;top:24100;width:4360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Smith</w:t>
                        </w:r>
                      </w:p>
                    </w:txbxContent>
                  </v:textbox>
                </v:rect>
                <v:rect id="Rectangle 33" o:spid="_x0000_s1045" style="position:absolute;left:6761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6" style="position:absolute;left:9718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14293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18865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49" style="position:absolute;left:23437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28012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32584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2" style="position:absolute;left:37156;top:24100;width:815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No.</w:t>
                        </w:r>
                      </w:p>
                    </w:txbxContent>
                  </v:textbox>
                </v:rect>
                <v:rect id="Rectangle 41" o:spid="_x0000_s1053" style="position:absolute;left:43301;top:2410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4" style="position:absolute;left:43606;top:2410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43" o:spid="_x0000_s1055" style="position:absolute;left:49977;top:2410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7" o:spid="_x0000_s1056" style="position:absolute;left:574;top:25807;width:282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vXIygAAAOI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DQ6w/gqRRWkNMHAAAA//8DAFBLAQItABQABgAIAAAAIQDb4fbL7gAAAIUBAAATAAAA&#13;&#10;AAAAAAAAAAAAAAAAAABbQ29udGVudF9UeXBlc10ueG1sUEsBAi0AFAAGAAgAAAAhAFr0LFu/AAAA&#13;&#10;FQEAAAsAAAAAAAAAAAAAAAAAHwEAAF9yZWxzLy5yZWxzUEsBAi0AFAAGAAgAAAAhAAHC9cj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123</w:t>
                        </w:r>
                      </w:p>
                    </w:txbxContent>
                  </v:textbox>
                </v:rect>
                <v:rect id="Rectangle 1468" o:spid="_x0000_s1057" style="position:absolute;left:2705;top:25807;width:931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Main Street</w:t>
                        </w:r>
                      </w:p>
                    </w:txbxContent>
                  </v:textbox>
                </v:rect>
                <v:rect id="Rectangle 46" o:spid="_x0000_s1058" style="position:absolute;left:971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59" style="position:absolute;left:14293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0" style="position:absolute;left:1886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1" style="position:absolute;left:23437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2" style="position:absolute;left:28012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3" style="position:absolute;left:32584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41015;top:2580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5" style="position:absolute;left:54658;top:2580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66" style="position:absolute;left:574;top:27499;width:2085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Philadelphia, PA 12345 USA</w:t>
                        </w:r>
                      </w:p>
                    </w:txbxContent>
                  </v:textbox>
                </v:rect>
                <v:rect id="Rectangle 59" o:spid="_x0000_s1067" style="position:absolute;left:16259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68" style="position:absolute;left:18865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69" style="position:absolute;left:23437;top:27499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0" style="position:absolute;left:28012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NV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oA/vQ+EMyOkLAAD//wMAUEsBAi0AFAAGAAgAAAAhANvh9svuAAAAhQEAABMAAAAAAAAA&#13;&#10;AAAAAAAAAAAAAFtDb250ZW50X1R5cGVzXS54bWxQSwECLQAUAAYACAAAACEAWvQsW78AAAAVAQAA&#13;&#10;CwAAAAAAAAAAAAAAAAAfAQAAX3JlbHMvLnJlbHNQSwECLQAUAAYACAAAACEADzizVcYAAADgAAAA&#13;&#10;DwAAAAAAAAAAAAAAAAAHAgAAZHJzL2Rvd25yZXYueG1sUEsFBgAAAAADAAMAtwAAAPoCAAAA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71" style="position:absolute;left:32584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2" style="position:absolute;left:41305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73" style="position:absolute;left:45100;top:2749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74" style="position:absolute;left:574;top:29206;width:6777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(123)444</w:t>
                        </w:r>
                      </w:p>
                    </w:txbxContent>
                  </v:textbox>
                </v:rect>
                <v:rect id="Rectangle 69" o:spid="_x0000_s1075" style="position:absolute;left:5679;top:29206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0" o:spid="_x0000_s1076" style="position:absolute;left:6106;top:29206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5555</w:t>
                        </w:r>
                      </w:p>
                    </w:txbxContent>
                  </v:textbox>
                </v:rect>
                <v:rect id="Rectangle 71" o:spid="_x0000_s1077" style="position:absolute;left:8925;top:29206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8" style="position:absolute;left:574;top:30913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79" style="position:absolute;left:574;top:3261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574;top:34326;width:2395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Problem Description/Diagnosis</w:t>
                        </w:r>
                      </w:p>
                    </w:txbxContent>
                  </v:textbox>
                </v:rect>
                <v:rect id="Rectangle 75" o:spid="_x0000_s1081" style="position:absolute;left:18591;top:3432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2" style="position:absolute;left:574;top:36033;width:3381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7C573E">
                        <w:pPr>
                          <w:spacing w:after="160" w:line="259" w:lineRule="auto"/>
                          <w:ind w:left="0" w:firstLine="0"/>
                        </w:pPr>
                        <w:r>
                          <w:t>Airbags Deployed</w:t>
                        </w:r>
                      </w:p>
                    </w:txbxContent>
                  </v:textbox>
                </v:rect>
                <v:rect id="Rectangle 77" o:spid="_x0000_s1083" style="position:absolute;left:25982;top:36033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84" style="position:absolute;left:574;top:3774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85" style="position:absolute;left:574;top:39447;width:1499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Confirmed by Tech:</w:t>
                        </w:r>
                      </w:p>
                    </w:txbxContent>
                  </v:textbox>
                </v:rect>
                <v:rect id="Rectangle 80" o:spid="_x0000_s1086" style="position:absolute;left:11851;top:394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7" style="position:absolute;left:12171;top:39447;width:254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Yes</w:t>
                        </w:r>
                      </w:p>
                    </w:txbxContent>
                  </v:textbox>
                </v:rect>
                <v:rect id="Rectangle 82" o:spid="_x0000_s1088" style="position:absolute;left:14080;top:394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89" style="position:absolute;left:574;top:41154;width:150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Cosmetic Condition</w:t>
                        </w:r>
                      </w:p>
                    </w:txbxContent>
                  </v:textbox>
                </v:rect>
                <v:rect id="Rectangle 1471" o:spid="_x0000_s1090" style="position:absolute;left:11851;top:41154;width:50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l76yQAAAOI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wGox48lcIKcv4PAAD//wMAUEsBAi0AFAAGAAgAAAAhANvh9svuAAAAhQEAABMAAAAA&#13;&#10;AAAAAAAAAAAAAAAAAFtDb250ZW50X1R5cGVzXS54bWxQSwECLQAUAAYACAAAACEAWvQsW78AAAAV&#13;&#10;AQAACwAAAAAAAAAAAAAAAAAfAQAAX3JlbHMvLnJlbHNQSwECLQAUAAYACAAAACEAZL5e+skAAADi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72" o:spid="_x0000_s1091" style="position:absolute;left:12232;top:41154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92" style="position:absolute;left:12555;top:41150;width:31049;height:19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B83681">
                        <w:pPr>
                          <w:spacing w:after="160" w:line="259" w:lineRule="auto"/>
                          <w:ind w:left="0" w:firstLine="0"/>
                        </w:pPr>
                        <w:r>
                          <w:t>Totaled</w:t>
                        </w:r>
                      </w:p>
                    </w:txbxContent>
                  </v:textbox>
                </v:rect>
                <v:rect id="Rectangle 86" o:spid="_x0000_s1093" style="position:absolute;left:22203;top:4115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94" style="position:absolute;left:574;top:42861;width:8805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Resolution:</w:t>
                        </w:r>
                      </w:p>
                    </w:txbxContent>
                  </v:textbox>
                </v:rect>
                <v:rect id="Rectangle 88" o:spid="_x0000_s1095" style="position:absolute;left:7188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6" style="position:absolute;left:7507;top:42857;width:19542;height:16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" filled="f" stroked="f">
                  <v:textbox inset="0,0,0,0">
                    <w:txbxContent>
                      <w:p w:rsidR="004460EE" w:rsidRDefault="00B83681">
                        <w:pPr>
                          <w:spacing w:after="160" w:line="259" w:lineRule="auto"/>
                          <w:ind w:left="0" w:firstLine="0"/>
                        </w:pPr>
                        <w:r>
                          <w:t>Vehicle Value Payout</w:t>
                        </w:r>
                      </w:p>
                    </w:txbxContent>
                  </v:textbox>
                </v:rect>
                <v:rect id="Rectangle 91" o:spid="_x0000_s1097" style="position:absolute;left:36059;top:4286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98" style="position:absolute;left:54886;top:42861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99" style="position:absolute;left:574;top:44555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P6d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NpI/p3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0" style="position:absolute;left:574;top:46262;width:1023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FsG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LUEWwb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Employee ID:</w:t>
                        </w:r>
                      </w:p>
                    </w:txbxContent>
                  </v:textbox>
                </v:rect>
                <v:rect id="Rectangle 96" o:spid="_x0000_s1101" style="position:absolute;left:8270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2" style="position:absolute;left:8575;top:46262;width:75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mDq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IB7C81A4A3L6AAAA//8DAFBLAQItABQABgAIAAAAIQDb4fbL7gAAAIUBAAATAAAAAAAA&#13;&#10;AAAAAAAAAAAAAABbQ29udGVudF9UeXBlc10ueG1sUEsBAi0AFAAGAAgAAAAhAFr0LFu/AAAAFQEA&#13;&#10;AAsAAAAAAAAAAAAAAAAAHwEAAF9yZWxzLy5yZWxzUEsBAi0AFAAGAAgAAAAhACqaYOr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98706540</w:t>
                        </w:r>
                      </w:p>
                    </w:txbxContent>
                  </v:textbox>
                </v:rect>
                <v:rect id="Rectangle 98" o:spid="_x0000_s1103" style="position:absolute;left:14248;top:46262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4" style="position:absolute;left:574;top:47969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05" style="position:absolute;left:574;top:49676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6" style="position:absolute;left:574;top:51382;width:1220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Repair Estimate</w:t>
                        </w:r>
                      </w:p>
                    </w:txbxContent>
                  </v:textbox>
                </v:rect>
                <v:rect id="Rectangle 102" o:spid="_x0000_s1107" style="position:absolute;left:9733;top:52148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8" style="position:absolute;left:574;top:52895;width:1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09" style="position:absolute;left:574;top:53547;width:10348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Item Number</w:t>
                        </w:r>
                      </w:p>
                    </w:txbxContent>
                  </v:textbox>
                </v:rect>
                <v:rect id="Rectangle 105" o:spid="_x0000_s1110" style="position:absolute;left:834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1" style="position:absolute;left:971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2" style="position:absolute;left:14293;top:53547;width:8843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08" o:spid="_x0000_s1113" style="position:absolute;left:20938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0wRyQAAAOE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VDKi9LI5lAL/8BAAD//wMAUEsBAi0AFAAGAAgAAAAhANvh9svuAAAAhQEAABMAAAAA&#13;&#10;AAAAAAAAAAAAAAAAAFtDb250ZW50X1R5cGVzXS54bWxQSwECLQAUAAYACAAAACEAWvQsW78AAAAV&#13;&#10;AQAACwAAAAAAAAAAAAAAAAAfAQAAX3JlbHMvLnJlbHNQSwECLQAUAAYACAAAACEAb19ME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4" style="position:absolute;left:23437;top:5354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5" style="position:absolute;left:2801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6" style="position:absolute;left:32584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7" style="position:absolute;left:37156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0m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gMR/A0ChvI5AEAAP//AwBQSwECLQAUAAYACAAAACEA2+H2y+4AAACFAQAAEwAAAAAA&#13;&#10;AAAAAAAAAAAAAAAAW0NvbnRlbnRfVHlwZXNdLnhtbFBLAQItABQABgAIAAAAIQBa9CxbvwAAABUB&#13;&#10;AAALAAAAAAAAAAAAAAAAAB8BAABfcmVscy8ucmVsc1BLAQItABQABgAIAAAAIQCLbu0m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18" style="position:absolute;left:41732;top:53547;width:338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Cost</w:t>
                        </w:r>
                      </w:p>
                    </w:txbxContent>
                  </v:textbox>
                </v:rect>
                <v:rect id="Rectangle 114" o:spid="_x0000_s1119" style="position:absolute;left:44262;top:53547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9DJ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a8vQy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0" style="position:absolute;left:574;top:5525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21" style="position:absolute;left:574;top:56960;width:8479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esl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gBE+jsIFMHgAAAP//AwBQSwECLQAUAAYACAAAACEA2+H2y+4AAACFAQAAEwAAAAAA&#13;&#10;AAAAAAAAAAAAAAAAW0NvbnRlbnRfVHlwZXNdLnhtbFBLAQItABQABgAIAAAAIQBa9CxbvwAAABUB&#13;&#10;AAALAAAAAAAAAAAAAAAAAB8BAABfcmVscy8ucmVsc1BLAQItABQABgAIAAAAIQD0Ves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321098765</w:t>
                        </w:r>
                      </w:p>
                    </w:txbxContent>
                  </v:textbox>
                </v:rect>
                <v:rect id="Rectangle 117" o:spid="_x0000_s1122" style="position:absolute;left:6944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23" style="position:absolute;left:9718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24" style="position:absolute;left:14293;top:56960;width:2449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B83681">
                        <w:pPr>
                          <w:spacing w:after="160" w:line="259" w:lineRule="auto"/>
                          <w:ind w:left="0" w:firstLine="0"/>
                        </w:pPr>
                        <w:r>
                          <w:t>Vehicle Value</w:t>
                        </w:r>
                      </w:p>
                    </w:txbxContent>
                  </v:textbox>
                </v:rect>
                <v:rect id="Rectangle 120" o:spid="_x0000_s1125" style="position:absolute;left:3270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26" style="position:absolute;left:37156;top:56960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27" style="position:absolute;left:41729;top:56958;width:6495;height:17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$</w:t>
                        </w:r>
                        <w:r w:rsidR="00B83681">
                          <w:t>62,640</w:t>
                        </w:r>
                        <w:r w:rsidR="007C573E">
                          <w:t>.00</w:t>
                        </w:r>
                      </w:p>
                    </w:txbxContent>
                  </v:textbox>
                </v:rect>
                <v:rect id="Rectangle 123" o:spid="_x0000_s1128" style="position:absolute;left:46334;top:56960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29" style="position:absolute;left:574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30" style="position:absolute;left:514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31" style="position:absolute;left:9718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32" style="position:absolute;left:17783;top:58667;width:422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133" style="position:absolute;left:23956;top:58667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34" style="position:absolute;left:574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135" style="position:absolute;left:514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136" style="position:absolute;left:9718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xTdyQAAAOEAAAAPAAAAZHJzL2Rvd25yZXYueG1sRI/BasJA&#13;&#10;EIbvhb7DMgVvddMK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r5cU3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137" style="position:absolute;left:26656;top:60374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ikyygAAAOEAAAAPAAAAZHJzL2Rvd25yZXYueG1sRI9Na8JA&#13;&#10;EIbvBf/DMoK3urHS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E8yKTL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138" style="position:absolute;left:574;top:62081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139" style="position:absolute;left:574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140" style="position:absolute;left:5146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" o:spid="_x0000_s1141" style="position:absolute;left:9718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142" style="position:absolute;left:14293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143" style="position:absolute;left:18865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44" style="position:absolute;left:23437;top:63788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3cI7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mN3CO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145" style="position:absolute;left:28012;top:63788;width:18310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Weg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PM/hzyhsIDe/AAAA//8DAFBLAQItABQABgAIAAAAIQDb4fbL7gAAAIUBAAATAAAA&#13;&#10;AAAAAAAAAAAAAAAAAABbQ29udGVudF9UeXBlc10ueG1sUEsBAi0AFAAGAAgAAAAhAFr0LFu/AAAA&#13;&#10;FQEAAAsAAAAAAAAAAAAAAAAAHwEAAF9yZWxzLy5yZWxzUEsBAi0AFAAGAAgAAAAhAPeRZ6D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Total (Tax not included)</w:t>
                        </w:r>
                      </w:p>
                    </w:txbxContent>
                  </v:textbox>
                </v:rect>
                <v:rect id="Rectangle 144" o:spid="_x0000_s1146" style="position:absolute;left:41793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147" style="position:absolute;left:46700;top:63788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5sQ4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5+bEO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148" style="position:absolute;left:574;top:65498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mGj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IiqYa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149" style="position:absolute;left:24276;top:67971;width:114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BK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JZ5UEr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" o:spid="_x0000_s1150" type="#_x0000_t75" style="position:absolute;left:571;width:10954;height:12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">
                  <v:imagedata r:id="rId8" o:title=""/>
                </v:shape>
                <v:rect id="Rectangle 189" o:spid="_x0000_s1151" style="position:absolute;left:12476;top:4236;width:647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ABC </w:t>
                        </w:r>
                      </w:p>
                    </w:txbxContent>
                  </v:textbox>
                </v:rect>
                <v:rect id="Rectangle 191" o:spid="_x0000_s1152" style="position:absolute;left:12476;top:7269;width:9373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>Repairs</w:t>
                        </w:r>
                      </w:p>
                    </w:txbxContent>
                  </v:textbox>
                </v:rect>
                <v:rect id="Rectangle 192" o:spid="_x0000_s1153" style="position:absolute;left:19536;top:7269;width:90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Dotum" w:eastAsia="Dotum" w:hAnsi="Dotum" w:cs="Dotum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54" style="position:absolute;left:54688;top:2379;width:1898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195" o:spid="_x0000_s1155" style="position:absolute;left:56106;top:2379;width:167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/1</w:t>
                        </w:r>
                      </w:p>
                    </w:txbxContent>
                  </v:textbox>
                </v:rect>
                <v:rect id="Rectangle 196" o:spid="_x0000_s1156" style="position:absolute;left:57355;top:2379;width:946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7" o:spid="_x0000_s1157" style="position:absolute;left:58072;top:2379;width:353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/201</w:t>
                        </w:r>
                      </w:p>
                    </w:txbxContent>
                  </v:textbox>
                </v:rect>
                <v:rect id="Rectangle 198" o:spid="_x0000_s1158" style="position:absolute;left:60739;top:2379;width:945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9" o:spid="_x0000_s1159" style="position:absolute;left:61440;top:2379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160" style="position:absolute;left:58239;top:4086;width:4267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13:42</w:t>
                        </w:r>
                      </w:p>
                    </w:txbxContent>
                  </v:textbox>
                </v:rect>
                <v:rect id="Rectangle 201" o:spid="_x0000_s1161" style="position:absolute;left:61440;top:4086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" o:spid="_x0000_s1162" style="position:absolute;left:51943;top:5793;width:12633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Store ID: 157890</w:t>
                        </w:r>
                      </w:p>
                    </w:txbxContent>
                  </v:textbox>
                </v:rect>
                <v:rect id="Rectangle 203" o:spid="_x0000_s1163" style="position:absolute;left:61440;top:5793;width:421;height:1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164" style="position:absolute;left:50266;top:7500;width:7146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Tel: (222)</w:t>
                        </w:r>
                      </w:p>
                    </w:txbxContent>
                  </v:textbox>
                </v:rect>
                <v:rect id="Rectangle 205" o:spid="_x0000_s1165" style="position:absolute;left:55648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6" o:spid="_x0000_s1166" style="position:absolute;left:56060;top:7500;width:2829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333</w:t>
                        </w:r>
                      </w:p>
                    </w:txbxContent>
                  </v:textbox>
                </v:rect>
                <v:rect id="Rectangle 207" o:spid="_x0000_s1167" style="position:absolute;left:58193;top:7500;width:57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8" o:spid="_x0000_s1168" style="position:absolute;left:58620;top:7500;width:376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4444</w:t>
                        </w:r>
                      </w:p>
                    </w:txbxContent>
                  </v:textbox>
                </v:rect>
                <v:rect id="Rectangle 209" o:spid="_x0000_s1169" style="position:absolute;left:61440;top:7500;width:421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0" o:spid="_x0000_s1170" style="position:absolute;left:571;top:2200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" path="m,l6286500,e" filled="f" strokecolor="#be4b48">
                  <v:path arrowok="t" textboxrect="0,0,6286500,0"/>
                </v:shape>
                <v:shape id="Shape 211" o:spid="_x0000_s1171" style="position:absolute;left:571;top:3362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2" o:spid="_x0000_s1172" style="position:absolute;left:571;top:51140;width:62865;height:0;visibility:visible;mso-wrap-style:square;v-text-anchor:top" coordsize="62865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" path="m,l6286500,e" filled="f" strokecolor="#be4b48">
                  <v:path arrowok="t" textboxrect="0,0,6286500,0"/>
                </v:shape>
                <v:shape id="Shape 217" o:spid="_x0000_s1173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" path="m193675,l2187575,v106934,,193675,86741,193675,193675l2381250,968375v,106934,-86741,193675,-193675,193675l193675,1162050c86741,1162050,,1075309,,968375l,193675c,86741,86741,,193675,xe" fillcolor="yellow" stroked="f" strokeweight="0">
                  <v:path arrowok="t" textboxrect="0,0,2381250,1162050"/>
                </v:shape>
                <v:shape id="Shape 218" o:spid="_x0000_s1174" style="position:absolute;left:23812;top:762;width:23813;height:11620;visibility:visible;mso-wrap-style:square;v-text-anchor:top" coordsize="2381250,1162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" path="m,193675c,86741,86741,,193675,l2187575,v106934,,193675,86741,193675,193675l2381250,968375v,106934,-86741,193675,-193675,193675l193675,1162050c86741,1162050,,1075309,,968375l,193675xe" filled="f" strokecolor="red" strokeweight="3pt">
                  <v:path arrowok="t" textboxrect="0,0,2381250,1162050"/>
                </v:shape>
                <v:rect id="Rectangle 219" o:spid="_x0000_s1175" style="position:absolute;left:25784;top:1995;width:6417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Please </w:t>
                        </w:r>
                      </w:p>
                    </w:txbxContent>
                  </v:textbox>
                </v:rect>
                <v:rect id="Rectangle 220" o:spid="_x0000_s1176" style="position:absolute;left:30618;top:1995;width:20520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ensure your document </w:t>
                        </w:r>
                      </w:p>
                    </w:txbxContent>
                  </v:textbox>
                </v:rect>
                <v:rect id="Rectangle 221" o:spid="_x0000_s1177" style="position:absolute;left:27692;top:3839;width:8055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includes </w:t>
                        </w:r>
                      </w:p>
                    </w:txbxContent>
                  </v:textbox>
                </v:rect>
                <v:rect id="Rectangle 222" o:spid="_x0000_s1178" style="position:absolute;left:33757;top:3839;width:32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223" o:spid="_x0000_s1179" style="position:absolute;left:36241;top:3839;width:9993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highlighted</w:t>
                        </w:r>
                      </w:p>
                    </w:txbxContent>
                  </v:textbox>
                </v:rect>
                <v:rect id="Rectangle 224" o:spid="_x0000_s1180" style="position:absolute;left:43759;top:3839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nsI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B+gnsI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181" style="position:absolute;left:25586;top:5683;width:27466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information. If this information </w:t>
                        </w:r>
                      </w:p>
                    </w:txbxContent>
                  </v:textbox>
                </v:rect>
                <v:rect id="Rectangle 226" o:spid="_x0000_s1182" style="position:absolute;left:26534;top:7527;width:24969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EDk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0iSOfw9Cm9Arn8BAAD//wMAUEsBAi0AFAAGAAgAAAAhANvh9svuAAAAhQEAABMAAAAA&#13;&#10;AAAAAAAAAAAAAAAAAFtDb250ZW50X1R5cGVzXS54bWxQSwECLQAUAAYACAAAACEAWvQsW78AAAAV&#13;&#10;AQAACwAAAAAAAAAAAAAAAAAfAQAAX3JlbHMvLnJlbHNQSwECLQAUAAYACAAAACEA4RxA5M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is not visible, the document </w:t>
                        </w:r>
                      </w:p>
                    </w:txbxContent>
                  </v:textbox>
                </v:rect>
                <v:rect id="Rectangle 227" o:spid="_x0000_s1183" style="position:absolute;left:28621;top:9371;width:1889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may not be accepted.</w:t>
                        </w:r>
                      </w:p>
                    </w:txbxContent>
                  </v:textbox>
                </v:rect>
                <v:rect id="Rectangle 228" o:spid="_x0000_s1184" style="position:absolute;left:42829;top:9371;width:518;height:20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:rsidR="004460E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60EE" w:rsidRDefault="004460EE">
      <w:pPr>
        <w:spacing w:after="0" w:line="259" w:lineRule="auto"/>
        <w:ind w:left="0" w:firstLine="0"/>
      </w:pPr>
    </w:p>
    <w:sectPr w:rsidR="004460EE">
      <w:headerReference w:type="default" r:id="rId9"/>
      <w:pgSz w:w="12240" w:h="15840"/>
      <w:pgMar w:top="1440" w:right="187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C4F" w:rsidRDefault="00D47C4F" w:rsidP="00DD3AF2">
      <w:pPr>
        <w:spacing w:after="0" w:line="240" w:lineRule="auto"/>
      </w:pPr>
      <w:r>
        <w:separator/>
      </w:r>
    </w:p>
  </w:endnote>
  <w:endnote w:type="continuationSeparator" w:id="0">
    <w:p w:rsidR="00D47C4F" w:rsidRDefault="00D47C4F" w:rsidP="00DD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C4F" w:rsidRDefault="00D47C4F" w:rsidP="00DD3AF2">
      <w:pPr>
        <w:spacing w:after="0" w:line="240" w:lineRule="auto"/>
      </w:pPr>
      <w:r>
        <w:separator/>
      </w:r>
    </w:p>
  </w:footnote>
  <w:footnote w:type="continuationSeparator" w:id="0">
    <w:p w:rsidR="00D47C4F" w:rsidRDefault="00D47C4F" w:rsidP="00DD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AF2" w:rsidRDefault="00DD3AF2" w:rsidP="00DD3AF2">
    <w:pPr>
      <w:pStyle w:val="Header"/>
      <w:tabs>
        <w:tab w:val="clear" w:pos="4680"/>
        <w:tab w:val="clear" w:pos="9360"/>
        <w:tab w:val="left" w:pos="1120"/>
      </w:tabs>
    </w:pPr>
    <w:r>
      <w:t xml:space="preserve">Claim ID: </w:t>
    </w:r>
    <w:r w:rsidR="00B83681" w:rsidRPr="00B83681">
      <w:t>3b45c-9d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F36"/>
    <w:multiLevelType w:val="hybridMultilevel"/>
    <w:tmpl w:val="40A4573A"/>
    <w:lvl w:ilvl="0" w:tplc="CD002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80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02D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0D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CF5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E7D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C019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473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0F6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9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3E"/>
    <w:rsid w:val="002A2B5F"/>
    <w:rsid w:val="004460EE"/>
    <w:rsid w:val="00511B5B"/>
    <w:rsid w:val="00642402"/>
    <w:rsid w:val="007C573E"/>
    <w:rsid w:val="00A56563"/>
    <w:rsid w:val="00B83681"/>
    <w:rsid w:val="00D47C4F"/>
    <w:rsid w:val="00DD3AF2"/>
    <w:rsid w:val="00E0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B17"/>
  <w15:docId w15:val="{4A4E11A7-85B9-0A4C-881C-A82A546E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0" w:hanging="37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F2"/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builder/Library/Group%20Containers/UBF8T346G9.Office/User%20Content.localized/Templates.localized/RepairEstim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RepairEstimate.dotx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Blocksom, Kyle T.</cp:lastModifiedBy>
  <cp:revision>3</cp:revision>
  <dcterms:created xsi:type="dcterms:W3CDTF">2023-12-05T18:17:00Z</dcterms:created>
  <dcterms:modified xsi:type="dcterms:W3CDTF">2023-12-05T18:19:00Z</dcterms:modified>
</cp:coreProperties>
</file>