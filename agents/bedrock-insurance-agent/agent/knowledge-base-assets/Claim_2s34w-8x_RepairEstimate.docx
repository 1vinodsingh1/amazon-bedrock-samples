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0EE" w:rsidRDefault="004460EE">
      <w:pPr>
        <w:spacing w:after="163" w:line="259" w:lineRule="auto"/>
        <w:ind w:left="0" w:firstLine="0"/>
      </w:pPr>
    </w:p>
    <w:p w:rsidR="004460EE" w:rsidRDefault="00000000">
      <w:pPr>
        <w:spacing w:after="13" w:line="259" w:lineRule="auto"/>
        <w:ind w:left="-90" w:right="-97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57680" cy="6848781"/>
                <wp:effectExtent l="12700" t="0" r="0" b="0"/>
                <wp:docPr id="1477" name="Group 1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680" cy="6848781"/>
                          <a:chOff x="0" y="0"/>
                          <a:chExt cx="6457680" cy="6848781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3362071"/>
                            <a:ext cx="27051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00" h="504825">
                                <a:moveTo>
                                  <a:pt x="84138" y="0"/>
                                </a:moveTo>
                                <a:lnTo>
                                  <a:pt x="2620899" y="0"/>
                                </a:lnTo>
                                <a:cubicBezTo>
                                  <a:pt x="2667381" y="0"/>
                                  <a:pt x="2705100" y="37592"/>
                                  <a:pt x="2705100" y="84074"/>
                                </a:cubicBezTo>
                                <a:lnTo>
                                  <a:pt x="2705100" y="420624"/>
                                </a:lnTo>
                                <a:cubicBezTo>
                                  <a:pt x="2705100" y="467106"/>
                                  <a:pt x="2667381" y="504825"/>
                                  <a:pt x="2620899" y="504825"/>
                                </a:cubicBezTo>
                                <a:lnTo>
                                  <a:pt x="84138" y="504825"/>
                                </a:lnTo>
                                <a:cubicBezTo>
                                  <a:pt x="37668" y="504825"/>
                                  <a:pt x="0" y="467106"/>
                                  <a:pt x="0" y="420624"/>
                                </a:cubicBezTo>
                                <a:lnTo>
                                  <a:pt x="0" y="84074"/>
                                </a:lnTo>
                                <a:cubicBezTo>
                                  <a:pt x="0" y="37592"/>
                                  <a:pt x="37668" y="0"/>
                                  <a:pt x="841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3362071"/>
                            <a:ext cx="27051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00" h="504825">
                                <a:moveTo>
                                  <a:pt x="0" y="84074"/>
                                </a:moveTo>
                                <a:cubicBezTo>
                                  <a:pt x="0" y="37592"/>
                                  <a:pt x="37668" y="0"/>
                                  <a:pt x="84138" y="0"/>
                                </a:cubicBezTo>
                                <a:lnTo>
                                  <a:pt x="2620899" y="0"/>
                                </a:lnTo>
                                <a:cubicBezTo>
                                  <a:pt x="2667381" y="0"/>
                                  <a:pt x="2705100" y="37592"/>
                                  <a:pt x="2705100" y="84074"/>
                                </a:cubicBezTo>
                                <a:lnTo>
                                  <a:pt x="2705100" y="420624"/>
                                </a:lnTo>
                                <a:cubicBezTo>
                                  <a:pt x="2705100" y="467106"/>
                                  <a:pt x="2667381" y="504825"/>
                                  <a:pt x="2620899" y="504825"/>
                                </a:cubicBezTo>
                                <a:lnTo>
                                  <a:pt x="84138" y="504825"/>
                                </a:lnTo>
                                <a:cubicBezTo>
                                  <a:pt x="37668" y="504825"/>
                                  <a:pt x="0" y="467106"/>
                                  <a:pt x="0" y="42062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705100" y="6248527"/>
                            <a:ext cx="20574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09575">
                                <a:moveTo>
                                  <a:pt x="68326" y="0"/>
                                </a:moveTo>
                                <a:lnTo>
                                  <a:pt x="1989074" y="0"/>
                                </a:lnTo>
                                <a:cubicBezTo>
                                  <a:pt x="2026793" y="0"/>
                                  <a:pt x="2057400" y="30607"/>
                                  <a:pt x="2057400" y="68326"/>
                                </a:cubicBezTo>
                                <a:lnTo>
                                  <a:pt x="2057400" y="341376"/>
                                </a:lnTo>
                                <a:cubicBezTo>
                                  <a:pt x="2057400" y="378968"/>
                                  <a:pt x="2026793" y="409575"/>
                                  <a:pt x="1989074" y="409575"/>
                                </a:cubicBezTo>
                                <a:lnTo>
                                  <a:pt x="68326" y="409575"/>
                                </a:lnTo>
                                <a:cubicBezTo>
                                  <a:pt x="30607" y="409575"/>
                                  <a:pt x="0" y="378968"/>
                                  <a:pt x="0" y="341376"/>
                                </a:cubicBezTo>
                                <a:lnTo>
                                  <a:pt x="0" y="68326"/>
                                </a:lnTo>
                                <a:cubicBezTo>
                                  <a:pt x="0" y="30607"/>
                                  <a:pt x="30607" y="0"/>
                                  <a:pt x="68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705100" y="6248527"/>
                            <a:ext cx="20574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09575">
                                <a:moveTo>
                                  <a:pt x="0" y="68326"/>
                                </a:moveTo>
                                <a:cubicBezTo>
                                  <a:pt x="0" y="30607"/>
                                  <a:pt x="30607" y="0"/>
                                  <a:pt x="68326" y="0"/>
                                </a:cubicBezTo>
                                <a:lnTo>
                                  <a:pt x="1989074" y="0"/>
                                </a:lnTo>
                                <a:cubicBezTo>
                                  <a:pt x="2026793" y="0"/>
                                  <a:pt x="2057400" y="30607"/>
                                  <a:pt x="2057400" y="68326"/>
                                </a:cubicBezTo>
                                <a:lnTo>
                                  <a:pt x="2057400" y="341376"/>
                                </a:lnTo>
                                <a:cubicBezTo>
                                  <a:pt x="2057400" y="378968"/>
                                  <a:pt x="2026793" y="409575"/>
                                  <a:pt x="1989074" y="409575"/>
                                </a:cubicBezTo>
                                <a:lnTo>
                                  <a:pt x="68326" y="409575"/>
                                </a:lnTo>
                                <a:cubicBezTo>
                                  <a:pt x="30607" y="409575"/>
                                  <a:pt x="0" y="378968"/>
                                  <a:pt x="0" y="34137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62304" y="1132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040376" y="11325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455" y="1441576"/>
                            <a:ext cx="2218162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Repair Estimate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25041" y="144157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455" y="1726946"/>
                            <a:ext cx="3414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Please retain this document for your records.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24201" y="17269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455" y="18976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455" y="20683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455" y="2239391"/>
                            <a:ext cx="17172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48613" y="2239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7455" y="2410079"/>
                            <a:ext cx="59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1651" y="2410079"/>
                            <a:ext cx="3278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oan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8539" y="2410079"/>
                            <a:ext cx="4359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Smith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76148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71804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29385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86585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43785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01239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58439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15639" y="2410079"/>
                            <a:ext cx="8154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Repair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330192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60672" y="2410079"/>
                            <a:ext cx="8479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321098765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997704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57455" y="2580767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270571" y="2580767"/>
                            <a:ext cx="9314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Main Street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71804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29385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86585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43785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01239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58439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101592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465826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7455" y="2749931"/>
                            <a:ext cx="2085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Philadelphia, PA 12345 USA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25981" y="2749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86585" y="2749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43785" y="2749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01239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58439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30548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10024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7455" y="2920619"/>
                            <a:ext cx="6776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(123)444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67944" y="292061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10616" y="2920619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5555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92556" y="29206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7455" y="30913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7455" y="32619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7455" y="3432683"/>
                            <a:ext cx="23956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Problem Description/Diagnosis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59153" y="34326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455" y="3603371"/>
                            <a:ext cx="33811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7C57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Airbags Deployed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98293" y="36033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7455" y="37740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7455" y="3944747"/>
                            <a:ext cx="14998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Confirmed by Tech: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85164" y="3944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17168" y="3944747"/>
                            <a:ext cx="2549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08049" y="3944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7455" y="4115435"/>
                            <a:ext cx="15000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Cosmetic 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1185164" y="411543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223264" y="41154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55506" y="4115067"/>
                            <a:ext cx="3104920" cy="190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7C57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Shattered Windshield; Broken Axle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20341" y="41154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455" y="4286123"/>
                            <a:ext cx="880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Resolution: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18820" y="42861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50740" y="4285740"/>
                            <a:ext cx="1954207" cy="16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E03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Replace </w:t>
                              </w:r>
                              <w:r w:rsidR="007C573E">
                                <w:t>Windshield and Axle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05911" y="428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488686" y="428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7455" y="44555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455" y="4626229"/>
                            <a:ext cx="10235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Employee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27024" y="46262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57504" y="4626229"/>
                            <a:ext cx="7546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98706540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24813" y="46262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7455" y="47969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7455" y="4967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7455" y="5138293"/>
                            <a:ext cx="12206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Repair Estimate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73328" y="5214874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7455" y="5289550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7455" y="5354701"/>
                            <a:ext cx="10347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Item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34644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71804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29385" y="5354701"/>
                            <a:ext cx="8842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93849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343785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01239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258439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15639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173220" y="5354701"/>
                            <a:ext cx="3380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426204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7455" y="55253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7455" y="5696077"/>
                            <a:ext cx="8479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321098765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94436" y="569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71804" y="569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429385" y="5696077"/>
                            <a:ext cx="24491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7C57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Windshield, Axle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270631" y="5696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715639" y="5696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173220" y="5696077"/>
                            <a:ext cx="6127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$</w:t>
                              </w:r>
                              <w:r w:rsidR="007C573E">
                                <w:t>5390.00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33468" y="5696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7455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14604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71804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778381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29406" y="5874335"/>
                            <a:ext cx="7798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A565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95601" y="58667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7455" y="60374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14604" y="60374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71804" y="60374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65603" y="603745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7455" y="620814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745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14604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71804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2938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8658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34378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01239" y="6378829"/>
                            <a:ext cx="183101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Total (Tax not included)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79316" y="63788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209796" y="6378829"/>
                            <a:ext cx="61294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$</w:t>
                              </w:r>
                              <w:r w:rsidR="007C573E">
                                <w:t>5390.00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670044" y="63788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7455" y="65498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427605" y="6797168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0"/>
                            <a:ext cx="1095375" cy="1238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1247648" y="423672"/>
                            <a:ext cx="647532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Dotum" w:eastAsia="Dotum" w:hAnsi="Dotum" w:cs="Dotum"/>
                                  <w:sz w:val="32"/>
                                </w:rPr>
                                <w:t xml:space="preserve">ABC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47648" y="726948"/>
                            <a:ext cx="93733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Dotum" w:eastAsia="Dotum" w:hAnsi="Dotum" w:cs="Dotum"/>
                                  <w:sz w:val="32"/>
                                </w:rPr>
                                <w:t>Repairs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953641" y="726948"/>
                            <a:ext cx="9004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Dotum" w:eastAsia="Dotum" w:hAnsi="Dotum" w:cs="Dotum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468874" y="237998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610606" y="237998"/>
                            <a:ext cx="1675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735574" y="23799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807202" y="237998"/>
                            <a:ext cx="3537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73902" y="23799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144007" y="2379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823966" y="408686"/>
                            <a:ext cx="4266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13:42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44007" y="408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194300" y="579374"/>
                            <a:ext cx="12633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Store ID: 157890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144007" y="5793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26660" y="750062"/>
                            <a:ext cx="7145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Tel: (222)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564886" y="75006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606034" y="750062"/>
                            <a:ext cx="2828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819394" y="75006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862066" y="750062"/>
                            <a:ext cx="3761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4444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144007" y="7500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57150" y="2200021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E4B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7150" y="3362071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E4B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7150" y="5114036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E4B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81250" y="76200"/>
                            <a:ext cx="238125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1162050">
                                <a:moveTo>
                                  <a:pt x="193675" y="0"/>
                                </a:moveTo>
                                <a:lnTo>
                                  <a:pt x="2187575" y="0"/>
                                </a:lnTo>
                                <a:cubicBezTo>
                                  <a:pt x="2294509" y="0"/>
                                  <a:pt x="2381250" y="86741"/>
                                  <a:pt x="2381250" y="193675"/>
                                </a:cubicBezTo>
                                <a:lnTo>
                                  <a:pt x="2381250" y="968375"/>
                                </a:lnTo>
                                <a:cubicBezTo>
                                  <a:pt x="2381250" y="1075309"/>
                                  <a:pt x="2294509" y="1162050"/>
                                  <a:pt x="2187575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741" y="1162050"/>
                                  <a:pt x="0" y="1075309"/>
                                  <a:pt x="0" y="968375"/>
                                </a:cubicBezTo>
                                <a:lnTo>
                                  <a:pt x="0" y="193675"/>
                                </a:lnTo>
                                <a:cubicBezTo>
                                  <a:pt x="0" y="86741"/>
                                  <a:pt x="86741" y="0"/>
                                  <a:pt x="193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381250" y="76200"/>
                            <a:ext cx="238125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11620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86741" y="0"/>
                                  <a:pt x="193675" y="0"/>
                                </a:cubicBezTo>
                                <a:lnTo>
                                  <a:pt x="2187575" y="0"/>
                                </a:lnTo>
                                <a:cubicBezTo>
                                  <a:pt x="2294509" y="0"/>
                                  <a:pt x="2381250" y="86741"/>
                                  <a:pt x="2381250" y="193675"/>
                                </a:cubicBezTo>
                                <a:lnTo>
                                  <a:pt x="2381250" y="968375"/>
                                </a:lnTo>
                                <a:cubicBezTo>
                                  <a:pt x="2381250" y="1075309"/>
                                  <a:pt x="2294509" y="1162050"/>
                                  <a:pt x="2187575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741" y="1162050"/>
                                  <a:pt x="0" y="1075309"/>
                                  <a:pt x="0" y="968375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578481" y="199502"/>
                            <a:ext cx="64163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Please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061843" y="199502"/>
                            <a:ext cx="205195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ensure your document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769235" y="383905"/>
                            <a:ext cx="80554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includes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75787" y="383905"/>
                            <a:ext cx="32928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624199" y="383905"/>
                            <a:ext cx="99929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highlighted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375912" y="38390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558669" y="568310"/>
                            <a:ext cx="27465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information. If this 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653411" y="752714"/>
                            <a:ext cx="249689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is not visible, the document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862199" y="937118"/>
                            <a:ext cx="188972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may not be accepted.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282948" y="93711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77" o:spid="_x0000_s1026" style="width:508.5pt;height:539.25pt;mso-position-horizontal-relative:char;mso-position-vertical-relative:line" coordsize="64576,6848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">
                <v:shape id="Shape 16" o:spid="_x0000_s1027" style="position:absolute;top:33620;width:27051;height:5048;visibility:visible;mso-wrap-style:square;v-text-anchor:top" coordsize="2705100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" path="m84138,l2620899,v46482,,84201,37592,84201,84074l2705100,420624v,46482,-37719,84201,-84201,84201l84138,504825c37668,504825,,467106,,420624l,84074c,37592,37668,,84138,xe" fillcolor="yellow" stroked="f" strokeweight="0">
                  <v:stroke miterlimit="83231f" joinstyle="miter"/>
                  <v:path arrowok="t" textboxrect="0,0,2705100,504825"/>
                </v:shape>
                <v:shape id="Shape 17" o:spid="_x0000_s1028" style="position:absolute;top:33620;width:27051;height:5048;visibility:visible;mso-wrap-style:square;v-text-anchor:top" coordsize="2705100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" path="m,84074c,37592,37668,,84138,l2620899,v46482,,84201,37592,84201,84074l2705100,420624v,46482,-37719,84201,-84201,84201l84138,504825c37668,504825,,467106,,420624l,84074xe" filled="f" strokecolor="red" strokeweight="2pt">
                  <v:path arrowok="t" textboxrect="0,0,2705100,504825"/>
                </v:shape>
                <v:shape id="Shape 18" o:spid="_x0000_s1029" style="position:absolute;left:27051;top:62485;width:20574;height:4096;visibility:visible;mso-wrap-style:square;v-text-anchor:top" coordsize="2057400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" path="m68326,l1989074,v37719,,68326,30607,68326,68326l2057400,341376v,37592,-30607,68199,-68326,68199l68326,409575c30607,409575,,378968,,341376l,68326c,30607,30607,,68326,xe" fillcolor="yellow" stroked="f" strokeweight="0">
                  <v:path arrowok="t" textboxrect="0,0,2057400,409575"/>
                </v:shape>
                <v:shape id="Shape 19" o:spid="_x0000_s1030" style="position:absolute;left:27051;top:62485;width:20574;height:4096;visibility:visible;mso-wrap-style:square;v-text-anchor:top" coordsize="2057400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" path="m,68326c,30607,30607,,68326,l1989074,v37719,,68326,30607,68326,68326l2057400,341376v,37592,-30607,68199,-68326,68199l68326,409575c30607,409575,,378968,,341376l,68326xe" filled="f" strokecolor="red" strokeweight="2pt">
                  <v:path arrowok="t" textboxrect="0,0,2057400,409575"/>
                </v:shape>
                <v:rect id="Rectangle 20" o:spid="_x0000_s1031" style="position:absolute;left:11623;top:11325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2" style="position:absolute;left:50403;top:11325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574;top:14415;width:22182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Repair Estimate</w:t>
                        </w:r>
                      </w:p>
                    </w:txbxContent>
                  </v:textbox>
                </v:rect>
                <v:rect id="Rectangle 23" o:spid="_x0000_s1034" style="position:absolute;left:17250;top:14415;width:765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574;top:17269;width:34144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Please retain this document for your records.</w:t>
                        </w:r>
                      </w:p>
                    </w:txbxContent>
                  </v:textbox>
                </v:rect>
                <v:rect id="Rectangle 25" o:spid="_x0000_s1036" style="position:absolute;left:26242;top:1726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574;top:18976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574;top:20683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left:574;top:22393;width:17173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Customer Information</w:t>
                        </w:r>
                      </w:p>
                    </w:txbxContent>
                  </v:textbox>
                </v:rect>
                <v:rect id="Rectangle 29" o:spid="_x0000_s1040" style="position:absolute;left:13486;top:22393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574;top:24100;width:59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J</w:t>
                        </w:r>
                      </w:p>
                    </w:txbxContent>
                  </v:textbox>
                </v:rect>
                <v:rect id="Rectangle 31" o:spid="_x0000_s1042" style="position:absolute;left:1016;top:24100;width:3278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oan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3485;top:24100;width:4360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Smith</w:t>
                        </w:r>
                      </w:p>
                    </w:txbxContent>
                  </v:textbox>
                </v:rect>
                <v:rect id="Rectangle 33" o:spid="_x0000_s1044" style="position:absolute;left:6761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9718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14293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18865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23437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28012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0" style="position:absolute;left:32584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37156;top:24100;width:815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Repair No.</w:t>
                        </w:r>
                      </w:p>
                    </w:txbxContent>
                  </v:textbox>
                </v:rect>
                <v:rect id="Rectangle 41" o:spid="_x0000_s1052" style="position:absolute;left:43301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3" style="position:absolute;left:43606;top:24100;width:8479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321098765</w:t>
                        </w:r>
                      </w:p>
                    </w:txbxContent>
                  </v:textbox>
                </v:rect>
                <v:rect id="Rectangle 43" o:spid="_x0000_s1054" style="position:absolute;left:49977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7" o:spid="_x0000_s1055" style="position:absolute;left:574;top:25807;width:2829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123</w:t>
                        </w:r>
                      </w:p>
                    </w:txbxContent>
                  </v:textbox>
                </v:rect>
                <v:rect id="Rectangle 1468" o:spid="_x0000_s1056" style="position:absolute;left:2705;top:25807;width:931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Main Street</w:t>
                        </w:r>
                      </w:p>
                    </w:txbxContent>
                  </v:textbox>
                </v:rect>
                <v:rect id="Rectangle 46" o:spid="_x0000_s1057" style="position:absolute;left:9718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58" style="position:absolute;left:14293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59" style="position:absolute;left:18865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0" style="position:absolute;left:23437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61" style="position:absolute;left:28012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62" style="position:absolute;left:32584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3" style="position:absolute;left:41015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64" style="position:absolute;left:54658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65" style="position:absolute;left:574;top:27499;width:20857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Philadelphia, PA 12345 USA</w:t>
                        </w:r>
                      </w:p>
                    </w:txbxContent>
                  </v:textbox>
                </v:rect>
                <v:rect id="Rectangle 59" o:spid="_x0000_s1066" style="position:absolute;left:16259;top:27499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67" style="position:absolute;left:18865;top:27499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68" style="position:absolute;left:23437;top:27499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69" style="position:absolute;left:28012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NV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rBoA/vQ+EMyOkLAAD//wMAUEsBAi0AFAAGAAgAAAAhANvh9svuAAAAhQEAABMAAAAAAAAA&#13;&#10;AAAAAAAAAAAAAFtDb250ZW50X1R5cGVzXS54bWxQSwECLQAUAAYACAAAACEAWvQsW78AAAAVAQAA&#13;&#10;CwAAAAAAAAAAAAAAAAAfAQAAX3JlbHMvLnJlbHNQSwECLQAUAAYACAAAACEADzizVcYAAADgAAAA&#13;&#10;DwAAAAAAAAAAAAAAAAAHAgAAZHJzL2Rvd25yZXYueG1sUEsFBgAAAAADAAMAtwAAAPoCAAAA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70" style="position:absolute;left:32584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71" style="position:absolute;left:41305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72" style="position:absolute;left:45100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73" style="position:absolute;left:574;top:29206;width:6777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(123)444</w:t>
                        </w:r>
                      </w:p>
                    </w:txbxContent>
                  </v:textbox>
                </v:rect>
                <v:rect id="Rectangle 69" o:spid="_x0000_s1074" style="position:absolute;left:5679;top:29206;width:57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70" o:spid="_x0000_s1075" style="position:absolute;left:6106;top:29206;width:376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5555</w:t>
                        </w:r>
                      </w:p>
                    </w:txbxContent>
                  </v:textbox>
                </v:rect>
                <v:rect id="Rectangle 71" o:spid="_x0000_s1076" style="position:absolute;left:8925;top:29206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77" style="position:absolute;left:574;top:30913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78" style="position:absolute;left:574;top:32619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YAT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5a2AE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9" style="position:absolute;left:574;top:34326;width:2395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Problem Description/Diagnosis</w:t>
                        </w:r>
                      </w:p>
                    </w:txbxContent>
                  </v:textbox>
                </v:rect>
                <v:rect id="Rectangle 75" o:spid="_x0000_s1080" style="position:absolute;left:18591;top:34326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1" style="position:absolute;left:574;top:36033;width:3381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iOL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+B2KJwBufkDAAD//wMAUEsBAi0AFAAGAAgAAAAhANvh9svuAAAAhQEAABMAAAAA&#13;&#10;AAAAAAAAAAAAAAAAAFtDb250ZW50X1R5cGVzXS54bWxQSwECLQAUAAYACAAAACEAWvQsW78AAAAV&#13;&#10;AQAACwAAAAAAAAAAAAAAAAAfAQAAX3JlbHMvLnJlbHNQSwECLQAUAAYACAAAACEA9doji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7C573E">
                        <w:pPr>
                          <w:spacing w:after="160" w:line="259" w:lineRule="auto"/>
                          <w:ind w:left="0" w:firstLine="0"/>
                        </w:pPr>
                        <w:r>
                          <w:t>Airbags Deployed</w:t>
                        </w:r>
                      </w:p>
                    </w:txbxContent>
                  </v:textbox>
                </v:rect>
                <v:rect id="Rectangle 77" o:spid="_x0000_s1082" style="position:absolute;left:25982;top:36033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83" style="position:absolute;left:574;top:37740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84" style="position:absolute;left:574;top:39447;width:14998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bf5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YBjD81A4A3L6AAAA//8DAFBLAQItABQABgAIAAAAIQDb4fbL7gAAAIUBAAATAAAAAAAA&#13;&#10;AAAAAAAAAAAAAABbQ29udGVudF9UeXBlc10ueG1sUEsBAi0AFAAGAAgAAAAhAFr0LFu/AAAAFQEA&#13;&#10;AAsAAAAAAAAAAAAAAAAAHwEAAF9yZWxzLy5yZWxzUEsBAi0AFAAGAAgAAAAhAIRFt/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Confirmed by Tech:</w:t>
                        </w:r>
                      </w:p>
                    </w:txbxContent>
                  </v:textbox>
                </v:rect>
                <v:rect id="Rectangle 80" o:spid="_x0000_s1085" style="position:absolute;left:11851;top:39447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86" style="position:absolute;left:12171;top:39447;width:2549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rect id="Rectangle 82" o:spid="_x0000_s1087" style="position:absolute;left:14080;top:394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88" style="position:absolute;left:574;top:41154;width:1500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PA0yQAAAOAAAAAPAAAAZHJzL2Rvd25yZXYueG1sRI/NasMw&#13;&#10;EITvhbyD2EBvjdwE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0HjwN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Cosmetic Condition</w:t>
                        </w:r>
                      </w:p>
                    </w:txbxContent>
                  </v:textbox>
                </v:rect>
                <v:rect id="Rectangle 1471" o:spid="_x0000_s1089" style="position:absolute;left:11851;top:41154;width:50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472" o:spid="_x0000_s1090" style="position:absolute;left:12232;top:41154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91" style="position:absolute;left:12555;top:41150;width:31049;height:19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c3byQAAAOAAAAAPAAAAZHJzL2Rvd25yZXYueG1sRI/NasMw&#13;&#10;EITvhbyD2EBvjdxA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MN3N2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7C573E">
                        <w:pPr>
                          <w:spacing w:after="160" w:line="259" w:lineRule="auto"/>
                          <w:ind w:left="0" w:firstLine="0"/>
                        </w:pPr>
                        <w:r>
                          <w:t>Shattered Windshield; Broken Axle</w:t>
                        </w:r>
                      </w:p>
                    </w:txbxContent>
                  </v:textbox>
                </v:rect>
                <v:rect id="Rectangle 86" o:spid="_x0000_s1092" style="position:absolute;left:22203;top:4115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93" style="position:absolute;left:574;top:42861;width:8805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Resolution:</w:t>
                        </w:r>
                      </w:p>
                    </w:txbxContent>
                  </v:textbox>
                </v:rect>
                <v:rect id="Rectangle 88" o:spid="_x0000_s1094" style="position:absolute;left:7188;top:4286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95" style="position:absolute;left:7507;top:42857;width:19542;height:1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" filled="f" stroked="f">
                  <v:textbox inset="0,0,0,0">
                    <w:txbxContent>
                      <w:p w:rsidR="004460EE" w:rsidRDefault="00E037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Replace </w:t>
                        </w:r>
                        <w:r w:rsidR="007C573E">
                          <w:t>Windshield and Axle</w:t>
                        </w:r>
                      </w:p>
                    </w:txbxContent>
                  </v:textbox>
                </v:rect>
                <v:rect id="Rectangle 91" o:spid="_x0000_s1096" style="position:absolute;left:36059;top:4286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97" style="position:absolute;left:54886;top:42861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Wbp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FWhZu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98" style="position:absolute;left:574;top:44555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P6d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NpI/p3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99" style="position:absolute;left:574;top:46262;width:10236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FsG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LUEWwb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Employee ID:</w:t>
                        </w:r>
                      </w:p>
                    </w:txbxContent>
                  </v:textbox>
                </v:rect>
                <v:rect id="Rectangle 96" o:spid="_x0000_s1100" style="position:absolute;left:8270;top:46262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sVx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0huuhcAbk8h8AAP//AwBQSwECLQAUAAYACAAAACEA2+H2y+4AAACFAQAAEwAAAAAA&#13;&#10;AAAAAAAAAAAAAAAAW0NvbnRlbnRfVHlwZXNdLnhtbFBLAQItABQABgAIAAAAIQBa9CxbvwAAABUB&#13;&#10;AAALAAAAAAAAAAAAAAAAAB8BAABfcmVscy8ucmVsc1BLAQItABQABgAIAAAAIQBF1sVx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01" style="position:absolute;left:8575;top:46262;width:7546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mDq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IB7C81A4A3L6AAAA//8DAFBLAQItABQABgAIAAAAIQDb4fbL7gAAAIUBAAATAAAAAAAA&#13;&#10;AAAAAAAAAAAAAABbQ29udGVudF9UeXBlc10ueG1sUEsBAi0AFAAGAAgAAAAhAFr0LFu/AAAAFQEA&#13;&#10;AAsAAAAAAAAAAAAAAAAAHwEAAF9yZWxzLy5yZWxzUEsBAi0AFAAGAAgAAAAhACqaYOr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98706540</w:t>
                        </w:r>
                      </w:p>
                    </w:txbxContent>
                  </v:textbox>
                </v:rect>
                <v:rect id="Rectangle 98" o:spid="_x0000_s1102" style="position:absolute;left:14248;top:46262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fSYyAAAAOA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DKxyIkMqBXTwAAAP//AwBQSwECLQAUAAYACAAAACEA2+H2y+4AAACFAQAAEwAAAAAA&#13;&#10;AAAAAAAAAAAAAAAAW0NvbnRlbnRfVHlwZXNdLnhtbFBLAQItABQABgAIAAAAIQBa9CxbvwAAABUB&#13;&#10;AAALAAAAAAAAAAAAAAAAAB8BAABfcmVscy8ucmVsc1BLAQItABQABgAIAAAAIQBbBfSY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103" style="position:absolute;left:574;top:4796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104" style="position:absolute;left:574;top:49676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5" style="position:absolute;left:574;top:51382;width:1220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Repair Estimate</w:t>
                        </w:r>
                      </w:p>
                    </w:txbxContent>
                  </v:textbox>
                </v:rect>
                <v:rect id="Rectangle 102" o:spid="_x0000_s1106" style="position:absolute;left:9733;top:52148;width:114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07" style="position:absolute;left:574;top:52895;width:1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8" style="position:absolute;left:574;top:53547;width:10348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Item Number</w:t>
                        </w:r>
                      </w:p>
                    </w:txbxContent>
                  </v:textbox>
                </v:rect>
                <v:rect id="Rectangle 105" o:spid="_x0000_s1109" style="position:absolute;left:8346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uOPyQAAAOEAAAAPAAAAZHJzL2Rvd25yZXYueG1sRI/BasJA&#13;&#10;EIbvBd9hGcFbs7HQ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gV7jj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0" style="position:absolute;left:9718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1" style="position:absolute;left:14293;top:53547;width:8843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08" o:spid="_x0000_s1112" style="position:absolute;left:20938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0wRyQAAAOE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VDKi9LI5lAL/8BAAD//wMAUEsBAi0AFAAGAAgAAAAhANvh9svuAAAAhQEAABMAAAAA&#13;&#10;AAAAAAAAAAAAAAAAAFtDb250ZW50X1R5cGVzXS54bWxQSwECLQAUAAYACAAAACEAWvQsW78AAAAV&#13;&#10;AQAACwAAAAAAAAAAAAAAAAAfAQAAX3JlbHMvLnJlbHNQSwECLQAUAAYACAAAACEAb19ME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3" style="position:absolute;left:23437;top:53547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4" style="position:absolute;left:28012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5" style="position:absolute;left:32584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6" style="position:absolute;left:37156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u0m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gMR/A0ChvI5AEAAP//AwBQSwECLQAUAAYACAAAACEA2+H2y+4AAACFAQAAEwAAAAAA&#13;&#10;AAAAAAAAAAAAAAAAW0NvbnRlbnRfVHlwZXNdLnhtbFBLAQItABQABgAIAAAAIQBa9CxbvwAAABUB&#13;&#10;AAALAAAAAAAAAAAAAAAAAB8BAABfcmVscy8ucmVsc1BLAQItABQABgAIAAAAIQCLbu0m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17" style="position:absolute;left:41732;top:53547;width:338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ki9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5CJIv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Cost</w:t>
                        </w:r>
                      </w:p>
                    </w:txbxContent>
                  </v:textbox>
                </v:rect>
                <v:rect id="Rectangle 114" o:spid="_x0000_s1118" style="position:absolute;left:44262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9DJ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a8vQy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19" style="position:absolute;left:574;top:55253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120" style="position:absolute;left:574;top:56960;width:8479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esl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gBE+jsIFMHgAAAP//AwBQSwECLQAUAAYACAAAACEA2+H2y+4AAACFAQAAEwAAAAAA&#13;&#10;AAAAAAAAAAAAAAAAW0NvbnRlbnRfVHlwZXNdLnhtbFBLAQItABQABgAIAAAAIQBa9CxbvwAAABUB&#13;&#10;AAALAAAAAAAAAAAAAAAAAB8BAABfcmVscy8ucmVsc1BLAQItABQABgAIAAAAIQD0Vesl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321098765</w:t>
                        </w:r>
                      </w:p>
                    </w:txbxContent>
                  </v:textbox>
                </v:rect>
                <v:rect id="Rectangle 117" o:spid="_x0000_s1121" style="position:absolute;left:6944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U6+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AYf8C/UdhALv8AAAD//wMAUEsBAi0AFAAGAAgAAAAhANvh9svuAAAAhQEAABMAAAAA&#13;&#10;AAAAAAAAAAAAAAAAAFtDb250ZW50X1R5cGVzXS54bWxQSwECLQAUAAYACAAAACEAWvQsW78AAAAV&#13;&#10;AQAACwAAAAAAAAAAAAAAAAAfAQAAX3JlbHMvLnJlbHNQSwECLQAUAAYACAAAACEAmxlOvs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22" style="position:absolute;left:9718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trMyQAAAOE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ysvSSCbQy38AAAD//wMAUEsBAi0AFAAGAAgAAAAhANvh9svuAAAAhQEAABMAAAAA&#13;&#10;AAAAAAAAAAAAAAAAAFtDb250ZW50X1R5cGVzXS54bWxQSwECLQAUAAYACAAAACEAWvQsW78AAAAV&#13;&#10;AQAACwAAAAAAAAAAAAAAAAAfAQAAX3JlbHMvLnJlbHNQSwECLQAUAAYACAAAACEA6obaz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123" style="position:absolute;left:14293;top:56960;width:2449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n9X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AQp/BrFDaQqx8AAAD//wMAUEsBAi0AFAAGAAgAAAAhANvh9svuAAAAhQEAABMAAAAA&#13;&#10;AAAAAAAAAAAAAAAAAFtDb250ZW50X1R5cGVzXS54bWxQSwECLQAUAAYACAAAACEAWvQsW78AAAAV&#13;&#10;AQAACwAAAAAAAAAAAAAAAAAfAQAAX3JlbHMvLnJlbHNQSwECLQAUAAYACAAAACEAhcp/V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7C573E">
                        <w:pPr>
                          <w:spacing w:after="160" w:line="259" w:lineRule="auto"/>
                          <w:ind w:left="0" w:firstLine="0"/>
                        </w:pPr>
                        <w:r>
                          <w:t>Windshield, Axle</w:t>
                        </w:r>
                      </w:p>
                    </w:txbxContent>
                  </v:textbox>
                </v:rect>
                <v:rect id="Rectangle 120" o:spid="_x0000_s1124" style="position:absolute;left:32706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25" style="position:absolute;left:37156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26" style="position:absolute;left:41732;top:56960;width:612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$</w:t>
                        </w:r>
                        <w:r w:rsidR="007C573E">
                          <w:t>5390.00</w:t>
                        </w:r>
                      </w:p>
                    </w:txbxContent>
                  </v:textbox>
                </v:rect>
                <v:rect id="Rectangle 123" o:spid="_x0000_s1127" style="position:absolute;left:46334;top:5696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oIA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Kk6CA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28" style="position:absolute;left:574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p0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pacad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29" style="position:absolute;left:5146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7/v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yuu/7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30" style="position:absolute;left:9718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31" style="position:absolute;left:17783;top:5866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132" style="position:absolute;left:14294;top:58743;width:7798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rXq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sMY/ozCBnL2CwAA//8DAFBLAQItABQABgAIAAAAIQDb4fbL7gAAAIUBAAATAAAAAAAA&#13;&#10;AAAAAAAAAAAAAABbQ29udGVudF9UeXBlc10ueG1sUEsBAi0AFAAGAAgAAAAhAFr0LFu/AAAAFQEA&#13;&#10;AAsAAAAAAAAAAAAAAAAAHwEAAF9yZWxzLy5yZWxzUEsBAi0AFAAGAAgAAAAhAEumterHAAAA4QAA&#13;&#10;AA8AAAAAAAAAAAAAAAAABwIAAGRycy9kb3ducmV2LnhtbFBLBQYAAAAAAwADALcAAAD7AgAAAAA=&#13;&#10;" filled="f" stroked="f">
                  <v:textbox inset="0,0,0,0">
                    <w:txbxContent>
                      <w:p w:rsidR="004460EE" w:rsidRDefault="00A56563">
                        <w:pPr>
                          <w:spacing w:after="160" w:line="259" w:lineRule="auto"/>
                          <w:ind w:left="0" w:firstLine="0"/>
                        </w:pPr>
                        <w:r>
                          <w:t>Labor</w:t>
                        </w:r>
                      </w:p>
                    </w:txbxContent>
                  </v:textbox>
                </v:rect>
                <v:rect id="Rectangle 130" o:spid="_x0000_s1133" style="position:absolute;left:23956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YqqyAAAAOEAAAAPAAAAZHJzL2Rvd25yZXYueG1sRI9Na8JA&#13;&#10;EIbvgv9hGaE33dhC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BfRYqq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134" style="position:absolute;left:574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S8x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MAkvM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135" style="position:absolute;left:5146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7FG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wNuxRs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" o:spid="_x0000_s1136" style="position:absolute;left:9718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xTdyQAAAOEAAAAPAAAAZHJzL2Rvd25yZXYueG1sRI/BasJA&#13;&#10;EIbvhb7DMgVvddMK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r5cU3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137" style="position:absolute;left:26656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iky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E8yKTL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38" style="position:absolute;left:574;top:6208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LdF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v+C3R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139" style="position:absolute;left:574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140" style="position:absolute;left:5146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" o:spid="_x0000_s1141" style="position:absolute;left:9718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" o:spid="_x0000_s1142" style="position:absolute;left:14293;top:6378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/nXyAAAAOEAAAAPAAAAZHJzL2Rvd25yZXYueG1sRI9Na8JA&#13;&#10;EIbvgv9hGaE33VhK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AHQ/nX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" o:spid="_x0000_s1143" style="position:absolute;left:18865;top:6378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1xM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aA9cT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144" style="position:absolute;left:23437;top:6378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cI7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mN3CO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145" style="position:absolute;left:28012;top:63788;width:1831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Weg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PeRZ6D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Total (Tax not included)</w:t>
                        </w:r>
                      </w:p>
                    </w:txbxContent>
                  </v:textbox>
                </v:rect>
                <v:rect id="Rectangle 144" o:spid="_x0000_s1146" style="position:absolute;left:41793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147" style="position:absolute;left:42097;top:63788;width:613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FpP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Bc0Wk/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$</w:t>
                        </w:r>
                        <w:r w:rsidR="007C573E">
                          <w:t>5390.00</w:t>
                        </w:r>
                      </w:p>
                    </w:txbxContent>
                  </v:textbox>
                </v:rect>
                <v:rect id="Rectangle 146" o:spid="_x0000_s1148" style="position:absolute;left:46700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5sQ4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5+bEO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" o:spid="_x0000_s1149" style="position:absolute;left:574;top:65498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Gj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IiqYaP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150" style="position:absolute;left:24276;top:67971;width:114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VBK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JZ5UEr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7" o:spid="_x0000_s1151" type="#_x0000_t75" style="position:absolute;left:571;width:10954;height:123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">
                  <v:imagedata r:id="rId8" o:title=""/>
                </v:shape>
                <v:rect id="Rectangle 189" o:spid="_x0000_s1152" style="position:absolute;left:12476;top:4236;width:6475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Dotum" w:eastAsia="Dotum" w:hAnsi="Dotum" w:cs="Dotum"/>
                            <w:sz w:val="32"/>
                          </w:rPr>
                          <w:t xml:space="preserve">ABC </w:t>
                        </w:r>
                      </w:p>
                    </w:txbxContent>
                  </v:textbox>
                </v:rect>
                <v:rect id="Rectangle 191" o:spid="_x0000_s1153" style="position:absolute;left:12476;top:7269;width:9373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3AL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CQxvBrFDaQqx8AAAD//wMAUEsBAi0AFAAGAAgAAAAhANvh9svuAAAAhQEAABMAAAAA&#13;&#10;AAAAAAAAAAAAAAAAAFtDb250ZW50X1R5cGVzXS54bWxQSwECLQAUAAYACAAAACEAWvQsW78AAAAV&#13;&#10;AQAACwAAAAAAAAAAAAAAAAAfAQAAX3JlbHMvLnJlbHNQSwECLQAUAAYACAAAACEAFm9wC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Dotum" w:eastAsia="Dotum" w:hAnsi="Dotum" w:cs="Dotum"/>
                            <w:sz w:val="32"/>
                          </w:rPr>
                          <w:t>Repairs</w:t>
                        </w:r>
                      </w:p>
                    </w:txbxContent>
                  </v:textbox>
                </v:rect>
                <v:rect id="Rectangle 192" o:spid="_x0000_s1154" style="position:absolute;left:19536;top:7269;width:900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e58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vEQ/ozCBnL2CwAA//8DAFBLAQItABQABgAIAAAAIQDb4fbL7gAAAIUBAAATAAAAAAAA&#13;&#10;AAAAAAAAAAAAAABbQ29udGVudF9UeXBlc10ueG1sUEsBAi0AFAAGAAgAAAAhAFr0LFu/AAAAFQEA&#13;&#10;AAsAAAAAAAAAAAAAAAAAHwEAAF9yZWxzLy5yZWxzUEsBAi0AFAAGAAgAAAAhAOa97nz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Dotum" w:eastAsia="Dotum" w:hAnsi="Dotum" w:cs="Dotum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55" style="position:absolute;left:54688;top:2379;width:1898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NOT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AYY05P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195" o:spid="_x0000_s1156" style="position:absolute;left:56106;top:2379;width:167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HYI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GlUdgj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/1</w:t>
                        </w:r>
                      </w:p>
                    </w:txbxContent>
                  </v:textbox>
                </v:rect>
                <v:rect id="Rectangle 196" o:spid="_x0000_s1157" style="position:absolute;left:57355;top:2379;width:946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uh/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aQxXo7CBXP4DAAD//wMAUEsBAi0AFAAGAAgAAAAhANvh9svuAAAAhQEAABMAAAAA&#13;&#10;AAAAAAAAAAAAAAAAAFtDb250ZW50X1R5cGVzXS54bWxQSwECLQAUAAYACAAAACEAWvQsW78AAAAV&#13;&#10;AQAACwAAAAAAAAAAAAAAAAAfAQAAX3JlbHMvLnJlbHNQSwECLQAUAAYACAAAACEAmYbof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97" o:spid="_x0000_s1158" style="position:absolute;left:58072;top:2379;width:353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k3k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xC/waxQ2kJsfAAAA//8DAFBLAQItABQABgAIAAAAIQDb4fbL7gAAAIUBAAATAAAA&#13;&#10;AAAAAAAAAAAAAAAAAABbQ29udGVudF9UeXBlc10ueG1sUEsBAi0AFAAGAAgAAAAhAFr0LFu/AAAA&#13;&#10;FQEAAAsAAAAAAAAAAAAAAAAAHwEAAF9yZWxzLy5yZWxzUEsBAi0AFAAGAAgAAAAhAPbKTeT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/201</w:t>
                        </w:r>
                      </w:p>
                    </w:txbxContent>
                  </v:textbox>
                </v:rect>
                <v:rect id="Rectangle 198" o:spid="_x0000_s1159" style="position:absolute;left:60739;top:2379;width:94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99" o:spid="_x0000_s1160" style="position:absolute;left:61440;top:2379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0" o:spid="_x0000_s1161" style="position:absolute;left:58239;top:4086;width:426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13:42</w:t>
                        </w:r>
                      </w:p>
                    </w:txbxContent>
                  </v:textbox>
                </v:rect>
                <v:rect id="Rectangle 201" o:spid="_x0000_s1162" style="position:absolute;left:61440;top:4086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" o:spid="_x0000_s1163" style="position:absolute;left:51943;top:5793;width:12633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hqH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ijGH4fhTcgNz8AAAD//wMAUEsBAi0AFAAGAAgAAAAhANvh9svuAAAAhQEAABMAAAAA&#13;&#10;AAAAAAAAAAAAAAAAAFtDb250ZW50X1R5cGVzXS54bWxQSwECLQAUAAYACAAAACEAWvQsW78AAAAV&#13;&#10;AQAACwAAAAAAAAAAAAAAAAAfAQAAX3JlbHMvLnJlbHNQSwECLQAUAAYACAAAACEA1ZIah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Store ID: 157890</w:t>
                        </w:r>
                      </w:p>
                    </w:txbxContent>
                  </v:textbox>
                </v:rect>
                <v:rect id="Rectangle 203" o:spid="_x0000_s1164" style="position:absolute;left:61440;top:5793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r8cxwAAAOEAAAAPAAAAZHJzL2Rvd25yZXYueG1sRI9Bi8Iw&#13;&#10;FITvwv6H8ARvmqog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Lrevxz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165" style="position:absolute;left:50266;top:7500;width:7146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ydoxwAAAOEAAAAPAAAAZHJzL2Rvd25yZXYueG1sRI9Bi8Iw&#13;&#10;FITvwv6H8ARvmioi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DU3J2j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Tel: (222)</w:t>
                        </w:r>
                      </w:p>
                    </w:txbxContent>
                  </v:textbox>
                </v:rect>
                <v:rect id="Rectangle 205" o:spid="_x0000_s1166" style="position:absolute;left:55648;top:7500;width:57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4LzxwAAAOEAAAAPAAAAZHJzL2Rvd25yZXYueG1sRI9Bi8Iw&#13;&#10;FITvwv6H8ARvmioo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Fp7gvP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6" o:spid="_x0000_s1167" style="position:absolute;left:56060;top:7500;width:2829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Ry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PxrA+1F4A3L6AgAA//8DAFBLAQItABQABgAIAAAAIQDb4fbL7gAAAIUBAAATAAAAAAAA&#13;&#10;AAAAAAAAAAAAAABbQ29udGVudF9UeXBlc10ueG1sUEsBAi0AFAAGAAgAAAAhAFr0LFu/AAAAFQEA&#13;&#10;AAsAAAAAAAAAAAAAAAAAHwEAAF9yZWxzLy5yZWxzUEsBAi0AFAAGAAgAAAAhAKqpHIT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333</w:t>
                        </w:r>
                      </w:p>
                    </w:txbxContent>
                  </v:textbox>
                </v:rect>
                <v:rect id="Rectangle 207" o:spid="_x0000_s1168" style="position:absolute;left:58193;top:7500;width:57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8" o:spid="_x0000_s1169" style="position:absolute;left:58620;top:7500;width:376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4444</w:t>
                        </w:r>
                      </w:p>
                    </w:txbxContent>
                  </v:textbox>
                </v:rect>
                <v:rect id="Rectangle 209" o:spid="_x0000_s1170" style="position:absolute;left:61440;top:7500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oj2xwAAAOE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RTD36PwBuTsFwAA//8DAFBLAQItABQABgAIAAAAIQDb4fbL7gAAAIUBAAATAAAAAAAA&#13;&#10;AAAAAAAAAAAAAABbQ29udGVudF9UeXBlc10ueG1sUEsBAi0AFAAGAAgAAAAhAFr0LFu/AAAAFQEA&#13;&#10;AAsAAAAAAAAAAAAAAAAAHwEAAF9yZWxzLy5yZWxzUEsBAi0AFAAGAAgAAAAhANs2iPb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0" o:spid="_x0000_s1171" style="position:absolute;left:571;top:22000;width:62865;height:0;visibility:visible;mso-wrap-style:square;v-text-anchor:top" coordsize="62865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" path="m,l6286500,e" filled="f" strokecolor="#be4b48">
                  <v:path arrowok="t" textboxrect="0,0,6286500,0"/>
                </v:shape>
                <v:shape id="Shape 211" o:spid="_x0000_s1172" style="position:absolute;left:571;top:33620;width:62865;height:0;visibility:visible;mso-wrap-style:square;v-text-anchor:top" coordsize="62865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" path="m,l6286500,e" filled="f" strokecolor="#be4b48">
                  <v:path arrowok="t" textboxrect="0,0,6286500,0"/>
                </v:shape>
                <v:shape id="Shape 212" o:spid="_x0000_s1173" style="position:absolute;left:571;top:51140;width:62865;height:0;visibility:visible;mso-wrap-style:square;v-text-anchor:top" coordsize="62865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" path="m,l6286500,e" filled="f" strokecolor="#be4b48">
                  <v:path arrowok="t" textboxrect="0,0,6286500,0"/>
                </v:shape>
                <v:shape id="Shape 217" o:spid="_x0000_s1174" style="position:absolute;left:23812;top:762;width:23813;height:11620;visibility:visible;mso-wrap-style:square;v-text-anchor:top" coordsize="2381250,1162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" path="m193675,l2187575,v106934,,193675,86741,193675,193675l2381250,968375v,106934,-86741,193675,-193675,193675l193675,1162050c86741,1162050,,1075309,,968375l,193675c,86741,86741,,193675,xe" fillcolor="yellow" stroked="f" strokeweight="0">
                  <v:path arrowok="t" textboxrect="0,0,2381250,1162050"/>
                </v:shape>
                <v:shape id="Shape 218" o:spid="_x0000_s1175" style="position:absolute;left:23812;top:762;width:23813;height:11620;visibility:visible;mso-wrap-style:square;v-text-anchor:top" coordsize="2381250,1162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" path="m,193675c,86741,86741,,193675,l2187575,v106934,,193675,86741,193675,193675l2381250,968375v,106934,-86741,193675,-193675,193675l193675,1162050c86741,1162050,,1075309,,968375l,193675xe" filled="f" strokecolor="red" strokeweight="3pt">
                  <v:path arrowok="t" textboxrect="0,0,2381250,1162050"/>
                </v:shape>
                <v:rect id="Rectangle 219" o:spid="_x0000_s1176" style="position:absolute;left:25784;top:1995;width:6417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x4r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5gnKfw9Cm9Arn4BAAD//wMAUEsBAi0AFAAGAAgAAAAhANvh9svuAAAAhQEAABMAAAAA&#13;&#10;AAAAAAAAAAAAAAAAAFtDb250ZW50X1R5cGVzXS54bWxQSwECLQAUAAYACAAAACEAWvQsW78AAAAV&#13;&#10;AQAACwAAAAAAAAAAAAAAAAAfAQAAX3JlbHMvLnJlbHNQSwECLQAUAAYACAAAACEAXu8eK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Please </w:t>
                        </w:r>
                      </w:p>
                    </w:txbxContent>
                  </v:textbox>
                </v:rect>
                <v:rect id="Rectangle 220" o:spid="_x0000_s1177" style="position:absolute;left:30618;top:1995;width:20520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ensure your document </w:t>
                        </w:r>
                      </w:p>
                    </w:txbxContent>
                  </v:textbox>
                </v:rect>
                <v:rect id="Rectangle 221" o:spid="_x0000_s1178" style="position:absolute;left:27692;top:3839;width:8055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includes </w:t>
                        </w:r>
                      </w:p>
                    </w:txbxContent>
                  </v:textbox>
                </v:rect>
                <v:rect id="Rectangle 222" o:spid="_x0000_s1179" style="position:absolute;left:33757;top:3839;width:3293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0bn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jjGH4fhTcgNz8AAAD//wMAUEsBAi0AFAAGAAgAAAAhANvh9svuAAAAhQEAABMAAAAA&#13;&#10;AAAAAAAAAAAAAAAAAFtDb250ZW50X1R5cGVzXS54bWxQSwECLQAUAAYACAAAACEAWvQsW78AAAAV&#13;&#10;AQAACwAAAAAAAAAAAAAAAAAfAQAAX3JlbHMvLnJlbHNQSwECLQAUAAYACAAAACEAnidG5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223" o:spid="_x0000_s1180" style="position:absolute;left:36241;top:3839;width:9993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+N8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Dxa+N8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highlighted</w:t>
                        </w:r>
                      </w:p>
                    </w:txbxContent>
                  </v:textbox>
                </v:rect>
                <v:rect id="Rectangle 224" o:spid="_x0000_s1181" style="position:absolute;left:43759;top:3839;width:518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nsI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B+gnsI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182" style="position:absolute;left:25586;top:5683;width:27466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t6T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ARzt6T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information. If this information </w:t>
                        </w:r>
                      </w:p>
                    </w:txbxContent>
                  </v:textbox>
                </v:rect>
                <v:rect id="Rectangle 226" o:spid="_x0000_s1183" style="position:absolute;left:26534;top:7527;width:24969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EDk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iSOfw9Cm9Arn8BAAD//wMAUEsBAi0AFAAGAAgAAAAhANvh9svuAAAAhQEAABMAAAAA&#13;&#10;AAAAAAAAAAAAAAAAAFtDb250ZW50X1R5cGVzXS54bWxQSwECLQAUAAYACAAAACEAWvQsW78AAAAV&#13;&#10;AQAACwAAAAAAAAAAAAAAAAAfAQAAX3JlbHMvLnJlbHNQSwECLQAUAAYACAAAACEA4RxA5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is not visible, the document </w:t>
                        </w:r>
                      </w:p>
                    </w:txbxContent>
                  </v:textbox>
                </v:rect>
                <v:rect id="Rectangle 227" o:spid="_x0000_s1184" style="position:absolute;left:28621;top:9371;width:18898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OV/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XE8gNej8Abk9AkAAP//AwBQSwECLQAUAAYACAAAACEA2+H2y+4AAACFAQAAEwAAAAAA&#13;&#10;AAAAAAAAAAAAAAAAW0NvbnRlbnRfVHlwZXNdLnhtbFBLAQItABQABgAIAAAAIQBa9CxbvwAAABUB&#13;&#10;AAALAAAAAAAAAAAAAAAAAB8BAABfcmVscy8ucmVsc1BLAQItABQABgAIAAAAIQCOUOV/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may not be accepted.</w:t>
                        </w:r>
                      </w:p>
                    </w:txbxContent>
                  </v:textbox>
                </v:rect>
                <v:rect id="Rectangle 228" o:spid="_x0000_s1185" style="position:absolute;left:42829;top:9371;width:518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460EE" w:rsidRDefault="004460EE">
      <w:pPr>
        <w:spacing w:after="0" w:line="259" w:lineRule="auto"/>
        <w:ind w:left="0" w:firstLine="0"/>
      </w:pPr>
    </w:p>
    <w:sectPr w:rsidR="004460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7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515F" w:rsidRDefault="0074515F" w:rsidP="00DD3AF2">
      <w:pPr>
        <w:spacing w:after="0" w:line="240" w:lineRule="auto"/>
      </w:pPr>
      <w:r>
        <w:separator/>
      </w:r>
    </w:p>
  </w:endnote>
  <w:endnote w:type="continuationSeparator" w:id="0">
    <w:p w:rsidR="0074515F" w:rsidRDefault="0074515F" w:rsidP="00DD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73E" w:rsidRDefault="007C5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73E" w:rsidRDefault="007C5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73E" w:rsidRDefault="007C5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515F" w:rsidRDefault="0074515F" w:rsidP="00DD3AF2">
      <w:pPr>
        <w:spacing w:after="0" w:line="240" w:lineRule="auto"/>
      </w:pPr>
      <w:r>
        <w:separator/>
      </w:r>
    </w:p>
  </w:footnote>
  <w:footnote w:type="continuationSeparator" w:id="0">
    <w:p w:rsidR="0074515F" w:rsidRDefault="0074515F" w:rsidP="00DD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73E" w:rsidRDefault="007C5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AF2" w:rsidRDefault="00DD3AF2" w:rsidP="00DD3AF2">
    <w:pPr>
      <w:pStyle w:val="Header"/>
      <w:tabs>
        <w:tab w:val="clear" w:pos="4680"/>
        <w:tab w:val="clear" w:pos="9360"/>
        <w:tab w:val="left" w:pos="1120"/>
      </w:tabs>
    </w:pPr>
    <w:r>
      <w:t xml:space="preserve">Claim ID: </w:t>
    </w:r>
    <w:r w:rsidR="007C573E" w:rsidRPr="007C573E">
      <w:t>2s34w-8x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73E" w:rsidRDefault="007C5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F36"/>
    <w:multiLevelType w:val="hybridMultilevel"/>
    <w:tmpl w:val="40A4573A"/>
    <w:lvl w:ilvl="0" w:tplc="CD0027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780B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302D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0D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5CF5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E7D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C019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473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A0F6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94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3E"/>
    <w:rsid w:val="002A2B5F"/>
    <w:rsid w:val="004460EE"/>
    <w:rsid w:val="00642402"/>
    <w:rsid w:val="0074515F"/>
    <w:rsid w:val="007C573E"/>
    <w:rsid w:val="00A56563"/>
    <w:rsid w:val="00DD3AF2"/>
    <w:rsid w:val="00E0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DB17"/>
  <w15:docId w15:val="{4A4E11A7-85B9-0A4C-881C-A82A546E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730" w:hanging="37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F2"/>
    <w:rPr>
      <w:rFonts w:ascii="Calibri" w:eastAsia="Calibri" w:hAnsi="Calibri" w:cs="Calibri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3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F2"/>
    <w:rPr>
      <w:rFonts w:ascii="Calibri" w:eastAsia="Calibri" w:hAnsi="Calibri" w:cs="Calibri"/>
      <w:color w:val="000000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builder/Library/Group%20Containers/UBF8T346G9.Office/User%20Content.localized/Templates.localized/RepairEstim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RepairEstimate.dotx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Blocksom, Kyle T.</cp:lastModifiedBy>
  <cp:revision>1</cp:revision>
  <dcterms:created xsi:type="dcterms:W3CDTF">2023-12-05T18:10:00Z</dcterms:created>
  <dcterms:modified xsi:type="dcterms:W3CDTF">2023-12-05T18:15:00Z</dcterms:modified>
</cp:coreProperties>
</file>